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20729" w14:textId="77777777" w:rsidR="009B11FD" w:rsidRDefault="009B11FD">
      <w:pPr>
        <w:pStyle w:val="Date"/>
      </w:pPr>
    </w:p>
    <w:p w14:paraId="67898024" w14:textId="480E6331" w:rsidR="009B11FD" w:rsidRDefault="00AD6CA2">
      <w:pPr>
        <w:pStyle w:val="Title"/>
      </w:pPr>
      <w:r>
        <w:t>Ps</w:t>
      </w:r>
      <w:r w:rsidR="00C26222">
        <w:t>e</w:t>
      </w:r>
      <w:r>
        <w:t>u</w:t>
      </w:r>
      <w:r w:rsidR="00C26222">
        <w:t>do code</w:t>
      </w:r>
    </w:p>
    <w:p w14:paraId="2105D386" w14:textId="77777777" w:rsidR="009B11FD" w:rsidRDefault="009B11FD"/>
    <w:p w14:paraId="77908B7A" w14:textId="77777777" w:rsidR="00C26222" w:rsidRPr="00C26222" w:rsidRDefault="00C26222">
      <w:pPr>
        <w:rPr>
          <w:sz w:val="40"/>
          <w:szCs w:val="40"/>
        </w:rPr>
      </w:pPr>
      <w:r>
        <w:rPr>
          <w:sz w:val="40"/>
          <w:szCs w:val="40"/>
        </w:rPr>
        <w:t>STEP-1: Loading and Preprocessing</w:t>
      </w:r>
    </w:p>
    <w:p w14:paraId="7F43B250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Load Libraries</w:t>
      </w:r>
      <w:bookmarkStart w:id="0" w:name="_GoBack"/>
      <w:bookmarkEnd w:id="0"/>
    </w:p>
    <w:p w14:paraId="631CB5F3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 xml:space="preserve">Choose the NEWS GROUP &amp; the number of documents </w:t>
      </w:r>
    </w:p>
    <w:p w14:paraId="5F7D141A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Load Data</w:t>
      </w:r>
    </w:p>
    <w:p w14:paraId="5C7907B4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Remove Headers, Footers and Quotes</w:t>
      </w:r>
    </w:p>
    <w:p w14:paraId="2A297190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Remove stop words (“and”, “is”, “the” …etc.)</w:t>
      </w:r>
    </w:p>
    <w:p w14:paraId="12F66DBE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Remove Punctuations</w:t>
      </w:r>
    </w:p>
    <w:p w14:paraId="12DCCFFE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Remove numbers – Numbers won’t make sense in the important concepts</w:t>
      </w:r>
    </w:p>
    <w:p w14:paraId="3C23FF11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Tokenize each document</w:t>
      </w:r>
    </w:p>
    <w:p w14:paraId="4BFD0711" w14:textId="77777777" w:rsidR="00C26222" w:rsidRPr="002B2908" w:rsidRDefault="00C26222" w:rsidP="00C262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908">
        <w:rPr>
          <w:sz w:val="28"/>
          <w:szCs w:val="28"/>
        </w:rPr>
        <w:t>Filter out the documents that are empty, if any.</w:t>
      </w:r>
    </w:p>
    <w:p w14:paraId="4504F37D" w14:textId="77777777" w:rsidR="00C26222" w:rsidRDefault="002B2908" w:rsidP="002B2908">
      <w:pPr>
        <w:pStyle w:val="ListParagraph"/>
        <w:tabs>
          <w:tab w:val="left" w:pos="3620"/>
        </w:tabs>
        <w:ind w:left="1080"/>
        <w:rPr>
          <w:sz w:val="32"/>
          <w:szCs w:val="32"/>
        </w:rPr>
      </w:pPr>
      <w:r w:rsidRPr="002B2908">
        <w:rPr>
          <w:sz w:val="28"/>
          <w:szCs w:val="28"/>
        </w:rPr>
        <w:tab/>
      </w:r>
    </w:p>
    <w:p w14:paraId="69FDD3DB" w14:textId="512D1373" w:rsidR="00C26222" w:rsidRDefault="002B2908" w:rsidP="00C2622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Bod </w:t>
      </w:r>
      <w:r w:rsidR="00924F68">
        <w:rPr>
          <w:sz w:val="32"/>
          <w:szCs w:val="32"/>
        </w:rPr>
        <w:t>(Bag</w:t>
      </w:r>
      <w:r w:rsidR="00C26222">
        <w:rPr>
          <w:sz w:val="32"/>
          <w:szCs w:val="32"/>
        </w:rPr>
        <w:t xml:space="preserve"> of </w:t>
      </w:r>
      <w:r>
        <w:rPr>
          <w:sz w:val="32"/>
          <w:szCs w:val="32"/>
        </w:rPr>
        <w:t>documents</w:t>
      </w:r>
      <w:r w:rsidR="006B7C4E">
        <w:rPr>
          <w:sz w:val="32"/>
          <w:szCs w:val="32"/>
        </w:rPr>
        <w:t>) =</w:t>
      </w:r>
      <w:r w:rsidR="00C26222">
        <w:rPr>
          <w:sz w:val="32"/>
          <w:szCs w:val="32"/>
        </w:rPr>
        <w:t xml:space="preserve"> that contains the list of documents, each document tokenized.</w:t>
      </w:r>
    </w:p>
    <w:p w14:paraId="49B56368" w14:textId="77777777" w:rsidR="00C26222" w:rsidRDefault="00C26222" w:rsidP="00C26222">
      <w:pPr>
        <w:ind w:left="360"/>
        <w:rPr>
          <w:sz w:val="40"/>
          <w:szCs w:val="40"/>
        </w:rPr>
      </w:pPr>
      <w:r>
        <w:rPr>
          <w:sz w:val="40"/>
          <w:szCs w:val="40"/>
        </w:rPr>
        <w:t>STEP-2: Create TF-IDF and apply SVD</w:t>
      </w:r>
    </w:p>
    <w:p w14:paraId="4EB3675E" w14:textId="1E7ECF93" w:rsidR="00C26222" w:rsidRPr="002B2908" w:rsidRDefault="00C26222" w:rsidP="00C262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908">
        <w:rPr>
          <w:sz w:val="28"/>
          <w:szCs w:val="28"/>
        </w:rPr>
        <w:t xml:space="preserve">def </w:t>
      </w:r>
      <w:r w:rsidR="00924F68" w:rsidRPr="002B2908">
        <w:rPr>
          <w:sz w:val="28"/>
          <w:szCs w:val="28"/>
        </w:rPr>
        <w:t>unique (</w:t>
      </w:r>
      <w:r w:rsidRPr="002B2908">
        <w:rPr>
          <w:sz w:val="28"/>
          <w:szCs w:val="28"/>
        </w:rPr>
        <w:t xml:space="preserve">bag of </w:t>
      </w:r>
      <w:r w:rsidR="002B2908">
        <w:rPr>
          <w:sz w:val="28"/>
          <w:szCs w:val="28"/>
        </w:rPr>
        <w:t>docs</w:t>
      </w:r>
      <w:r w:rsidRPr="002B2908">
        <w:rPr>
          <w:sz w:val="28"/>
          <w:szCs w:val="28"/>
        </w:rPr>
        <w:t>):</w:t>
      </w:r>
    </w:p>
    <w:p w14:paraId="53917224" w14:textId="77777777" w:rsidR="009D26C4" w:rsidRPr="002B2908" w:rsidRDefault="00C26222" w:rsidP="009D26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908">
        <w:rPr>
          <w:sz w:val="28"/>
          <w:szCs w:val="28"/>
        </w:rPr>
        <w:t xml:space="preserve">convert each document into a set and </w:t>
      </w:r>
      <w:r w:rsidR="009D26C4" w:rsidRPr="002B2908">
        <w:rPr>
          <w:sz w:val="28"/>
          <w:szCs w:val="28"/>
        </w:rPr>
        <w:t>compute a union of all the documents(sets).</w:t>
      </w:r>
    </w:p>
    <w:p w14:paraId="0DD4A5A0" w14:textId="77777777" w:rsidR="009D26C4" w:rsidRPr="002B2908" w:rsidRDefault="00370736" w:rsidP="009D26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908">
        <w:rPr>
          <w:sz w:val="28"/>
          <w:szCs w:val="28"/>
        </w:rPr>
        <w:t>Return the universal set that contains all the unique words</w:t>
      </w:r>
    </w:p>
    <w:p w14:paraId="31E296BC" w14:textId="7E71547F" w:rsidR="00C26222" w:rsidRPr="002B2908" w:rsidRDefault="00370736" w:rsidP="00370736">
      <w:pPr>
        <w:rPr>
          <w:sz w:val="28"/>
          <w:szCs w:val="28"/>
        </w:rPr>
      </w:pPr>
      <w:r w:rsidRPr="002B2908">
        <w:rPr>
          <w:sz w:val="28"/>
          <w:szCs w:val="28"/>
        </w:rPr>
        <w:t xml:space="preserve">Wordset = </w:t>
      </w:r>
      <w:r w:rsidR="00924F68" w:rsidRPr="002B2908">
        <w:rPr>
          <w:sz w:val="28"/>
          <w:szCs w:val="28"/>
        </w:rPr>
        <w:t>unique (</w:t>
      </w:r>
      <w:r w:rsidRPr="002B2908">
        <w:rPr>
          <w:sz w:val="28"/>
          <w:szCs w:val="28"/>
        </w:rPr>
        <w:t xml:space="preserve">bag of </w:t>
      </w:r>
      <w:r w:rsidR="002B2908">
        <w:rPr>
          <w:sz w:val="28"/>
          <w:szCs w:val="28"/>
        </w:rPr>
        <w:t>docs</w:t>
      </w:r>
      <w:r w:rsidRPr="002B2908">
        <w:rPr>
          <w:sz w:val="28"/>
          <w:szCs w:val="28"/>
        </w:rPr>
        <w:t xml:space="preserve">) </w:t>
      </w:r>
    </w:p>
    <w:p w14:paraId="5CBD7932" w14:textId="00A54EA3" w:rsidR="00C26222" w:rsidRPr="002B2908" w:rsidRDefault="00370736" w:rsidP="00370736">
      <w:pPr>
        <w:rPr>
          <w:sz w:val="28"/>
          <w:szCs w:val="28"/>
        </w:rPr>
      </w:pPr>
      <w:r w:rsidRPr="002B2908">
        <w:rPr>
          <w:sz w:val="28"/>
          <w:szCs w:val="28"/>
        </w:rPr>
        <w:t xml:space="preserve">Worddict=create a dictionary </w:t>
      </w:r>
      <w:r w:rsidR="00924F68" w:rsidRPr="002B2908">
        <w:rPr>
          <w:sz w:val="28"/>
          <w:szCs w:val="28"/>
        </w:rPr>
        <w:t>(key: unique</w:t>
      </w:r>
      <w:r w:rsidRPr="002B2908">
        <w:rPr>
          <w:sz w:val="28"/>
          <w:szCs w:val="28"/>
        </w:rPr>
        <w:t xml:space="preserve"> words, </w:t>
      </w:r>
      <w:r w:rsidR="00924F68" w:rsidRPr="002B2908">
        <w:rPr>
          <w:sz w:val="28"/>
          <w:szCs w:val="28"/>
        </w:rPr>
        <w:t>value:</w:t>
      </w:r>
      <w:r w:rsidRPr="002B2908">
        <w:rPr>
          <w:sz w:val="28"/>
          <w:szCs w:val="28"/>
        </w:rPr>
        <w:t xml:space="preserve"> 0)</w:t>
      </w:r>
    </w:p>
    <w:p w14:paraId="6BDF5744" w14:textId="718B609A" w:rsidR="00370736" w:rsidRDefault="00370736" w:rsidP="003707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908">
        <w:rPr>
          <w:sz w:val="28"/>
          <w:szCs w:val="28"/>
        </w:rPr>
        <w:t xml:space="preserve">Def </w:t>
      </w:r>
      <w:r w:rsidR="0091020E">
        <w:rPr>
          <w:sz w:val="28"/>
          <w:szCs w:val="28"/>
        </w:rPr>
        <w:t>term</w:t>
      </w:r>
      <w:r w:rsidRPr="002B2908">
        <w:rPr>
          <w:sz w:val="28"/>
          <w:szCs w:val="28"/>
        </w:rPr>
        <w:t>_do</w:t>
      </w:r>
      <w:r w:rsidR="002B2908">
        <w:rPr>
          <w:sz w:val="28"/>
          <w:szCs w:val="28"/>
        </w:rPr>
        <w:t>c_</w:t>
      </w:r>
      <w:r w:rsidR="00924F68">
        <w:rPr>
          <w:sz w:val="28"/>
          <w:szCs w:val="28"/>
        </w:rPr>
        <w:t>matrix (</w:t>
      </w:r>
      <w:r w:rsidR="002B2908">
        <w:rPr>
          <w:sz w:val="28"/>
          <w:szCs w:val="28"/>
        </w:rPr>
        <w:t>):</w:t>
      </w:r>
    </w:p>
    <w:p w14:paraId="7223BF51" w14:textId="0F301210" w:rsidR="002B2908" w:rsidRDefault="0091020E" w:rsidP="002B29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Iterate over </w:t>
      </w:r>
      <w:r w:rsidR="00924F68">
        <w:rPr>
          <w:sz w:val="28"/>
          <w:szCs w:val="28"/>
        </w:rPr>
        <w:t>zip (bod,</w:t>
      </w:r>
      <w:r>
        <w:rPr>
          <w:sz w:val="28"/>
          <w:szCs w:val="28"/>
        </w:rPr>
        <w:t xml:space="preserve"> worddict)</w:t>
      </w:r>
    </w:p>
    <w:p w14:paraId="606F6AC1" w14:textId="77777777" w:rsidR="0091020E" w:rsidRDefault="0091020E" w:rsidP="002B29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the value of each word when found in the document. </w:t>
      </w:r>
    </w:p>
    <w:p w14:paraId="2D5F5059" w14:textId="77777777" w:rsidR="0091020E" w:rsidRDefault="0091020E" w:rsidP="002B29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the worddict dictionary with the updated count values for each unique word.</w:t>
      </w:r>
    </w:p>
    <w:p w14:paraId="3C9A1ED4" w14:textId="716FA953" w:rsidR="0091020E" w:rsidRDefault="0091020E" w:rsidP="009102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Docterm = term_doc_</w:t>
      </w:r>
      <w:r w:rsidR="002C609D">
        <w:rPr>
          <w:sz w:val="28"/>
          <w:szCs w:val="28"/>
        </w:rPr>
        <w:t>matrix (</w:t>
      </w:r>
      <w:r>
        <w:rPr>
          <w:sz w:val="28"/>
          <w:szCs w:val="28"/>
        </w:rPr>
        <w:t>)</w:t>
      </w:r>
      <w:r w:rsidR="00C142E7">
        <w:rPr>
          <w:sz w:val="28"/>
          <w:szCs w:val="28"/>
        </w:rPr>
        <w:t xml:space="preserve">  </w:t>
      </w:r>
    </w:p>
    <w:p w14:paraId="7F9D8334" w14:textId="77777777" w:rsidR="00E4278F" w:rsidRPr="0091020E" w:rsidRDefault="00E4278F" w:rsidP="0091020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# Docterm is the dataframe with word counts</w:t>
      </w:r>
    </w:p>
    <w:p w14:paraId="58BF5A13" w14:textId="4F218453" w:rsidR="0091020E" w:rsidRDefault="0091020E" w:rsidP="00910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 term_freq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(worddict,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bod):</w:t>
      </w:r>
    </w:p>
    <w:p w14:paraId="3FEF723B" w14:textId="77777777" w:rsidR="0091020E" w:rsidRDefault="0091020E" w:rsidP="0091020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empty dictionary tfdict</w:t>
      </w:r>
    </w:p>
    <w:p w14:paraId="5FFE076A" w14:textId="77777777" w:rsidR="0091020E" w:rsidRDefault="0091020E" w:rsidP="00E427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Bodcount = length of bod</w:t>
      </w:r>
    </w:p>
    <w:p w14:paraId="2F6F6060" w14:textId="77777777" w:rsidR="00E4278F" w:rsidRDefault="00E4278F" w:rsidP="00E427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Tfdict[word] = count/bodcount</w:t>
      </w:r>
      <w:r w:rsidR="005F09D3">
        <w:rPr>
          <w:sz w:val="28"/>
          <w:szCs w:val="28"/>
        </w:rPr>
        <w:t xml:space="preserve"> # normalizing</w:t>
      </w:r>
    </w:p>
    <w:p w14:paraId="5ED107CF" w14:textId="77777777" w:rsidR="00E4278F" w:rsidRDefault="00E4278F" w:rsidP="00E427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tfdict</w:t>
      </w:r>
    </w:p>
    <w:p w14:paraId="14256E3D" w14:textId="53DE4E7A" w:rsidR="00D13EC6" w:rsidRPr="00D13EC6" w:rsidRDefault="00D13EC6" w:rsidP="00D13EC6">
      <w:pPr>
        <w:ind w:left="360"/>
        <w:rPr>
          <w:sz w:val="28"/>
          <w:szCs w:val="28"/>
        </w:rPr>
      </w:pPr>
      <w:r>
        <w:rPr>
          <w:sz w:val="28"/>
          <w:szCs w:val="28"/>
        </w:rPr>
        <w:t># compute term freq for all documents tf = word count/total numbe</w:t>
      </w:r>
      <w:r w:rsidR="00924F68">
        <w:rPr>
          <w:sz w:val="28"/>
          <w:szCs w:val="28"/>
        </w:rPr>
        <w:t>r</w:t>
      </w:r>
      <w:r>
        <w:rPr>
          <w:sz w:val="28"/>
          <w:szCs w:val="28"/>
        </w:rPr>
        <w:t xml:space="preserve"> of documents</w:t>
      </w:r>
    </w:p>
    <w:p w14:paraId="7B02CC0F" w14:textId="77777777" w:rsidR="00E4278F" w:rsidRDefault="00E4278F" w:rsidP="00E427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Tfbod </w:t>
      </w:r>
      <w:r w:rsidR="00D13EC6">
        <w:rPr>
          <w:sz w:val="28"/>
          <w:szCs w:val="28"/>
        </w:rPr>
        <w:t>= empty list</w:t>
      </w:r>
    </w:p>
    <w:p w14:paraId="355B5A9A" w14:textId="51B377E7" w:rsidR="00E4278F" w:rsidRDefault="00E4278F" w:rsidP="00E427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I,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j in zip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(worddict,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bod):</w:t>
      </w:r>
      <w:r w:rsidR="005F09D3">
        <w:rPr>
          <w:sz w:val="28"/>
          <w:szCs w:val="28"/>
        </w:rPr>
        <w:t xml:space="preserve"> </w:t>
      </w:r>
    </w:p>
    <w:p w14:paraId="0CAFA93B" w14:textId="6D0BAA36" w:rsidR="00E4278F" w:rsidRDefault="00E4278F" w:rsidP="00E4278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Append Term_freq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(I,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j) to tfbod</w:t>
      </w:r>
      <w:r w:rsidR="00924F68">
        <w:rPr>
          <w:sz w:val="28"/>
          <w:szCs w:val="28"/>
        </w:rPr>
        <w:t xml:space="preserve"> </w:t>
      </w:r>
    </w:p>
    <w:p w14:paraId="49FBE365" w14:textId="102760A6" w:rsidR="00E4278F" w:rsidRDefault="00E4278F" w:rsidP="00E427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 idf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F09D3">
        <w:rPr>
          <w:sz w:val="28"/>
          <w:szCs w:val="28"/>
        </w:rPr>
        <w:t>worddict</w:t>
      </w:r>
      <w:r>
        <w:rPr>
          <w:sz w:val="28"/>
          <w:szCs w:val="28"/>
        </w:rPr>
        <w:t>):</w:t>
      </w:r>
    </w:p>
    <w:p w14:paraId="5F4F84EA" w14:textId="77777777" w:rsidR="00E4278F" w:rsidRDefault="00E41326" w:rsidP="00E4278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empty dictionary idfdict</w:t>
      </w:r>
    </w:p>
    <w:p w14:paraId="08AADC14" w14:textId="77777777" w:rsidR="00E41326" w:rsidRDefault="00E41326" w:rsidP="00E4278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 = length of </w:t>
      </w:r>
      <w:r w:rsidR="005F09D3">
        <w:rPr>
          <w:sz w:val="28"/>
          <w:szCs w:val="28"/>
        </w:rPr>
        <w:t>worddict</w:t>
      </w:r>
    </w:p>
    <w:p w14:paraId="1DC9A14B" w14:textId="77777777" w:rsidR="005F09D3" w:rsidRDefault="005F09D3" w:rsidP="00E4278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Keys of idfdict = keys of worddict, value=0 for all keys</w:t>
      </w:r>
    </w:p>
    <w:p w14:paraId="5B3D6C4C" w14:textId="77777777" w:rsidR="005F09D3" w:rsidRDefault="005F09D3" w:rsidP="00E4278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doc in worddict:</w:t>
      </w:r>
    </w:p>
    <w:p w14:paraId="5E708656" w14:textId="5A9CA761" w:rsidR="00700A38" w:rsidRDefault="005F09D3" w:rsidP="005F09D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word,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val in</w:t>
      </w:r>
      <w:r w:rsidR="00700A38">
        <w:rPr>
          <w:sz w:val="28"/>
          <w:szCs w:val="28"/>
        </w:rPr>
        <w:t xml:space="preserve"> </w:t>
      </w:r>
      <w:proofErr w:type="gramStart"/>
      <w:r w:rsidR="00924F68">
        <w:rPr>
          <w:sz w:val="28"/>
          <w:szCs w:val="28"/>
        </w:rPr>
        <w:t>doc.items</w:t>
      </w:r>
      <w:proofErr w:type="gramEnd"/>
      <w:r w:rsidR="00924F68">
        <w:rPr>
          <w:sz w:val="28"/>
          <w:szCs w:val="28"/>
        </w:rPr>
        <w:t xml:space="preserve"> </w:t>
      </w:r>
      <w:r w:rsidR="00700A38">
        <w:rPr>
          <w:sz w:val="28"/>
          <w:szCs w:val="28"/>
        </w:rPr>
        <w:t>():</w:t>
      </w:r>
    </w:p>
    <w:p w14:paraId="1DDE6C35" w14:textId="77777777" w:rsidR="00700A38" w:rsidRDefault="00700A38" w:rsidP="00700A38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Idfdict[word] +=1 if val is &gt;0</w:t>
      </w:r>
    </w:p>
    <w:p w14:paraId="78E9F45C" w14:textId="77777777" w:rsidR="00E41326" w:rsidRDefault="00700A38" w:rsidP="00700A38">
      <w:pPr>
        <w:rPr>
          <w:sz w:val="28"/>
          <w:szCs w:val="28"/>
        </w:rPr>
      </w:pPr>
      <w:r>
        <w:rPr>
          <w:sz w:val="28"/>
          <w:szCs w:val="28"/>
        </w:rPr>
        <w:t>idfdict will give us the count of documents that contain a particular word</w:t>
      </w:r>
      <w:r w:rsidR="005F09D3" w:rsidRPr="00700A38">
        <w:rPr>
          <w:sz w:val="28"/>
          <w:szCs w:val="28"/>
        </w:rPr>
        <w:t xml:space="preserve"> </w:t>
      </w:r>
    </w:p>
    <w:p w14:paraId="425055B9" w14:textId="7E0DDBC8" w:rsidR="00700A38" w:rsidRDefault="00924F68" w:rsidP="00700A3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 word, v </w:t>
      </w:r>
      <w:r w:rsidR="00700A38" w:rsidRPr="00700A38">
        <w:rPr>
          <w:sz w:val="28"/>
          <w:szCs w:val="28"/>
        </w:rPr>
        <w:t xml:space="preserve">al in </w:t>
      </w:r>
      <w:proofErr w:type="gramStart"/>
      <w:r w:rsidR="00700A38" w:rsidRPr="00700A38">
        <w:rPr>
          <w:sz w:val="28"/>
          <w:szCs w:val="28"/>
        </w:rPr>
        <w:t>idfdict.items</w:t>
      </w:r>
      <w:proofErr w:type="gramEnd"/>
      <w:r>
        <w:rPr>
          <w:sz w:val="28"/>
          <w:szCs w:val="28"/>
        </w:rPr>
        <w:t xml:space="preserve"> </w:t>
      </w:r>
      <w:r w:rsidR="00700A38" w:rsidRPr="00700A38">
        <w:rPr>
          <w:sz w:val="28"/>
          <w:szCs w:val="28"/>
        </w:rPr>
        <w:t>(): # iterating over key and val</w:t>
      </w:r>
    </w:p>
    <w:p w14:paraId="1EF56E0E" w14:textId="74B58B74" w:rsidR="00700A38" w:rsidRPr="00700A38" w:rsidRDefault="00700A38" w:rsidP="00700A38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>#</w:t>
      </w:r>
      <w:r w:rsidRPr="00700A38">
        <w:rPr>
          <w:sz w:val="28"/>
          <w:szCs w:val="28"/>
        </w:rPr>
        <w:t>compute log</w:t>
      </w:r>
      <w:r w:rsidR="00924F68">
        <w:rPr>
          <w:sz w:val="28"/>
          <w:szCs w:val="28"/>
        </w:rPr>
        <w:t xml:space="preserve"> </w:t>
      </w:r>
      <w:r w:rsidRPr="00700A38">
        <w:rPr>
          <w:sz w:val="28"/>
          <w:szCs w:val="28"/>
        </w:rPr>
        <w:t xml:space="preserve">(total num of documents/ documents </w:t>
      </w:r>
      <w:r>
        <w:rPr>
          <w:sz w:val="28"/>
          <w:szCs w:val="28"/>
        </w:rPr>
        <w:t xml:space="preserve">    </w:t>
      </w:r>
      <w:r w:rsidRPr="00700A38">
        <w:rPr>
          <w:sz w:val="28"/>
          <w:szCs w:val="28"/>
        </w:rPr>
        <w:t>that contain a particular word)</w:t>
      </w:r>
    </w:p>
    <w:p w14:paraId="488BCC61" w14:textId="54045F4E" w:rsidR="00700A38" w:rsidRDefault="00700A38" w:rsidP="00700A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idfs </w:t>
      </w:r>
      <w:r w:rsidR="00924F68">
        <w:rPr>
          <w:sz w:val="28"/>
          <w:szCs w:val="28"/>
        </w:rPr>
        <w:t>= idf</w:t>
      </w:r>
      <w:r>
        <w:rPr>
          <w:sz w:val="28"/>
          <w:szCs w:val="28"/>
        </w:rPr>
        <w:t>(worddict) # applying the function of worddict</w:t>
      </w:r>
    </w:p>
    <w:p w14:paraId="362C6F0B" w14:textId="46C91677" w:rsidR="00700A38" w:rsidRDefault="00700A38" w:rsidP="00700A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 tfidf (tfbod,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idfs):</w:t>
      </w:r>
    </w:p>
    <w:p w14:paraId="61ACCF9D" w14:textId="77777777" w:rsidR="00700A38" w:rsidRDefault="00700A38" w:rsidP="00700A3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multiply tf with idf for each term.</w:t>
      </w:r>
    </w:p>
    <w:p w14:paraId="3DA592FA" w14:textId="77777777" w:rsidR="00700A38" w:rsidRDefault="00700A38" w:rsidP="00700A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Tfidf </w:t>
      </w:r>
      <w:r w:rsidR="00883FE2">
        <w:rPr>
          <w:sz w:val="28"/>
          <w:szCs w:val="28"/>
        </w:rPr>
        <w:t>= computing tfidf for each document using the function tfidf</w:t>
      </w:r>
    </w:p>
    <w:p w14:paraId="14044B9A" w14:textId="77777777" w:rsidR="00883FE2" w:rsidRDefault="00883FE2" w:rsidP="00700A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Transposing tfidf to get the term document matrix from the document term matrix.</w:t>
      </w:r>
    </w:p>
    <w:p w14:paraId="03D51111" w14:textId="781868A5" w:rsidR="00883FE2" w:rsidRDefault="00883FE2" w:rsidP="00700A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S,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R = Applying SVD on this term-document TF-IDF matrix.</w:t>
      </w:r>
    </w:p>
    <w:p w14:paraId="1FFC5C8B" w14:textId="77777777" w:rsidR="00883FE2" w:rsidRPr="00700A38" w:rsidRDefault="00883FE2" w:rsidP="00883FE2">
      <w:pPr>
        <w:pStyle w:val="ListParagraph"/>
        <w:ind w:left="1080"/>
        <w:rPr>
          <w:sz w:val="28"/>
          <w:szCs w:val="28"/>
        </w:rPr>
      </w:pPr>
    </w:p>
    <w:p w14:paraId="2F771025" w14:textId="77777777" w:rsidR="00700A38" w:rsidRDefault="00883FE2" w:rsidP="00883FE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STEP-3: Finding the perfect low rank approximation of the TF-IDF matrix</w:t>
      </w:r>
    </w:p>
    <w:p w14:paraId="05B33882" w14:textId="4B4ECD44" w:rsidR="00883FE2" w:rsidRDefault="00883FE2" w:rsidP="00883FE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 top_n_pad_</w:t>
      </w:r>
      <w:r w:rsidR="00924F68">
        <w:rPr>
          <w:sz w:val="28"/>
          <w:szCs w:val="28"/>
        </w:rPr>
        <w:t>n (U, S, V, N</w:t>
      </w:r>
      <w:r>
        <w:rPr>
          <w:sz w:val="28"/>
          <w:szCs w:val="28"/>
        </w:rPr>
        <w:t>):  #for zero padding and choosing n singular values for further computation</w:t>
      </w:r>
    </w:p>
    <w:p w14:paraId="478B7744" w14:textId="77777777" w:rsidR="00883FE2" w:rsidRDefault="00883FE2" w:rsidP="00883FE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 = choose the first n singular values </w:t>
      </w:r>
    </w:p>
    <w:p w14:paraId="4C6B53B4" w14:textId="1D8DB02E" w:rsidR="00883FE2" w:rsidRDefault="00883FE2" w:rsidP="00883FE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the non-selected singular values to 0 and form a diagonal </w:t>
      </w:r>
      <w:r w:rsidR="00924F68">
        <w:rPr>
          <w:sz w:val="28"/>
          <w:szCs w:val="28"/>
        </w:rPr>
        <w:t>matrix,</w:t>
      </w:r>
      <w:r>
        <w:rPr>
          <w:sz w:val="28"/>
          <w:szCs w:val="28"/>
        </w:rPr>
        <w:t xml:space="preserve"> store as A</w:t>
      </w:r>
    </w:p>
    <w:p w14:paraId="4C76FEBA" w14:textId="77777777" w:rsidR="00883FE2" w:rsidRDefault="00883FE2" w:rsidP="00883FE2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ifidf matrix has number of rows &gt; number of columns</w:t>
      </w:r>
    </w:p>
    <w:p w14:paraId="0C16F359" w14:textId="77777777" w:rsidR="006B7C4E" w:rsidRDefault="006B7C4E" w:rsidP="006B7C4E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pad zero rows to A, which is our diagonal singular matrix length(U)-length(S) times.</w:t>
      </w:r>
    </w:p>
    <w:p w14:paraId="678265A3" w14:textId="77777777" w:rsidR="006B7C4E" w:rsidRDefault="006B7C4E" w:rsidP="006B7C4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ifidf matrix has number of columns &gt; number of rows</w:t>
      </w:r>
    </w:p>
    <w:p w14:paraId="108202EC" w14:textId="77777777" w:rsidR="006B7C4E" w:rsidRDefault="006B7C4E" w:rsidP="006B7C4E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pad zero columns to A, which is our diagonal singular matrix length(V)-length(S) times.</w:t>
      </w:r>
    </w:p>
    <w:p w14:paraId="66B6D001" w14:textId="77777777" w:rsidR="006B7C4E" w:rsidRDefault="006B7C4E" w:rsidP="006B7C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Return A</w:t>
      </w:r>
    </w:p>
    <w:p w14:paraId="0E56A004" w14:textId="0ABA7164" w:rsidR="006B7C4E" w:rsidRDefault="00924F68" w:rsidP="006B7C4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</w:t>
      </w:r>
      <w:r w:rsidR="006B7C4E">
        <w:rPr>
          <w:sz w:val="28"/>
          <w:szCs w:val="28"/>
        </w:rPr>
        <w:t xml:space="preserve"> </w:t>
      </w:r>
      <w:r>
        <w:rPr>
          <w:sz w:val="28"/>
          <w:szCs w:val="28"/>
        </w:rPr>
        <w:t>reconstruct (u, s, v</w:t>
      </w:r>
      <w:r w:rsidR="006B7C4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B7C4E">
        <w:rPr>
          <w:sz w:val="28"/>
          <w:szCs w:val="28"/>
        </w:rPr>
        <w:t>n):</w:t>
      </w:r>
    </w:p>
    <w:p w14:paraId="2C457147" w14:textId="3C685CBC" w:rsidR="006B7C4E" w:rsidRDefault="006B7C4E" w:rsidP="006B7C4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= top_n_pad_0(</w:t>
      </w:r>
      <w:r w:rsidR="00924F68">
        <w:rPr>
          <w:sz w:val="28"/>
          <w:szCs w:val="28"/>
        </w:rPr>
        <w:t>u, s, v</w:t>
      </w:r>
      <w:r>
        <w:rPr>
          <w:sz w:val="28"/>
          <w:szCs w:val="28"/>
        </w:rPr>
        <w:t>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n)</w:t>
      </w:r>
    </w:p>
    <w:p w14:paraId="7F1770A1" w14:textId="77777777" w:rsidR="006B7C4E" w:rsidRDefault="006B7C4E" w:rsidP="006B7C4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 u*A*v # this is the r</w:t>
      </w:r>
      <w:r w:rsidR="00A36F63">
        <w:rPr>
          <w:sz w:val="28"/>
          <w:szCs w:val="28"/>
        </w:rPr>
        <w:t>econstructed matrix using fewer</w:t>
      </w:r>
      <w:r>
        <w:rPr>
          <w:sz w:val="28"/>
          <w:szCs w:val="28"/>
        </w:rPr>
        <w:t xml:space="preserve"> singular values</w:t>
      </w:r>
    </w:p>
    <w:p w14:paraId="4148C766" w14:textId="57F41F92" w:rsidR="006B7C4E" w:rsidRDefault="00A36F63" w:rsidP="006B7C4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 w:rsidR="00924F68">
        <w:rPr>
          <w:sz w:val="28"/>
          <w:szCs w:val="28"/>
        </w:rPr>
        <w:t>frobenius (</w:t>
      </w:r>
      <w:r>
        <w:rPr>
          <w:sz w:val="28"/>
          <w:szCs w:val="28"/>
        </w:rPr>
        <w:t>a,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a2):</w:t>
      </w:r>
    </w:p>
    <w:p w14:paraId="20167816" w14:textId="4ADAAC41" w:rsidR="00A36F63" w:rsidRDefault="00A36F63" w:rsidP="00A36F6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Computes the frobenius norm to measure who much the reconstructed matrix </w:t>
      </w:r>
      <w:r w:rsidR="00924F68">
        <w:rPr>
          <w:sz w:val="28"/>
          <w:szCs w:val="28"/>
        </w:rPr>
        <w:t>varies compared to the original</w:t>
      </w:r>
      <w:r>
        <w:rPr>
          <w:sz w:val="28"/>
          <w:szCs w:val="28"/>
        </w:rPr>
        <w:t xml:space="preserve">.  </w:t>
      </w:r>
    </w:p>
    <w:p w14:paraId="1909AA47" w14:textId="5A9A7615" w:rsidR="00A36F63" w:rsidRDefault="00924F68" w:rsidP="00A36F6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</w:t>
      </w:r>
      <w:r w:rsidR="00A36F63">
        <w:rPr>
          <w:sz w:val="28"/>
          <w:szCs w:val="28"/>
        </w:rPr>
        <w:t>: Square root of sum of each value of a-a2 squared/</w:t>
      </w:r>
      <w:r w:rsidR="00A36F63" w:rsidRPr="00A36F63">
        <w:rPr>
          <w:sz w:val="28"/>
          <w:szCs w:val="28"/>
        </w:rPr>
        <w:t xml:space="preserve"> </w:t>
      </w:r>
      <w:r w:rsidR="00A36F63">
        <w:rPr>
          <w:sz w:val="28"/>
          <w:szCs w:val="28"/>
        </w:rPr>
        <w:t>Square root of sum of each value of a squared</w:t>
      </w:r>
    </w:p>
    <w:p w14:paraId="22D627CF" w14:textId="1CED972C" w:rsidR="00A36F63" w:rsidRDefault="00A36F63" w:rsidP="00A36F6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Def find_k</w:t>
      </w:r>
      <w:r w:rsidR="00924F68">
        <w:rPr>
          <w:sz w:val="28"/>
          <w:szCs w:val="28"/>
        </w:rPr>
        <w:t xml:space="preserve"> </w:t>
      </w:r>
      <w:r>
        <w:rPr>
          <w:sz w:val="28"/>
          <w:szCs w:val="28"/>
        </w:rPr>
        <w:t>():</w:t>
      </w:r>
    </w:p>
    <w:p w14:paraId="0CC1E4A7" w14:textId="188DF46B" w:rsidR="00A36F63" w:rsidRDefault="00924F68" w:rsidP="00A36F63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For I from (1</w:t>
      </w:r>
      <w:r w:rsidR="00C65196">
        <w:rPr>
          <w:sz w:val="28"/>
          <w:szCs w:val="28"/>
        </w:rPr>
        <w:t xml:space="preserve"> to length of S):</w:t>
      </w:r>
    </w:p>
    <w:p w14:paraId="056D93D8" w14:textId="0A01318E" w:rsidR="00C65196" w:rsidRDefault="00924F68" w:rsidP="00C65196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65196">
        <w:rPr>
          <w:sz w:val="28"/>
          <w:szCs w:val="28"/>
        </w:rPr>
        <w:t>robenius</w:t>
      </w:r>
      <w:r>
        <w:rPr>
          <w:sz w:val="28"/>
          <w:szCs w:val="28"/>
        </w:rPr>
        <w:t xml:space="preserve"> </w:t>
      </w:r>
      <w:r w:rsidR="00C65196">
        <w:rPr>
          <w:sz w:val="28"/>
          <w:szCs w:val="28"/>
        </w:rPr>
        <w:t xml:space="preserve">(original matrix, </w:t>
      </w:r>
      <w:r>
        <w:rPr>
          <w:sz w:val="28"/>
          <w:szCs w:val="28"/>
        </w:rPr>
        <w:t>reconstruct (</w:t>
      </w:r>
      <w:r w:rsidR="00C65196">
        <w:rPr>
          <w:sz w:val="28"/>
          <w:szCs w:val="28"/>
        </w:rPr>
        <w:t>u,</w:t>
      </w:r>
      <w:r>
        <w:rPr>
          <w:sz w:val="28"/>
          <w:szCs w:val="28"/>
        </w:rPr>
        <w:t xml:space="preserve"> </w:t>
      </w:r>
      <w:r w:rsidR="00C65196">
        <w:rPr>
          <w:sz w:val="28"/>
          <w:szCs w:val="28"/>
        </w:rPr>
        <w:t>s,</w:t>
      </w:r>
      <w:r>
        <w:rPr>
          <w:sz w:val="28"/>
          <w:szCs w:val="28"/>
        </w:rPr>
        <w:t xml:space="preserve"> </w:t>
      </w:r>
      <w:r w:rsidR="00C65196">
        <w:rPr>
          <w:sz w:val="28"/>
          <w:szCs w:val="28"/>
        </w:rPr>
        <w:t>r,</w:t>
      </w:r>
      <w:r>
        <w:rPr>
          <w:sz w:val="28"/>
          <w:szCs w:val="28"/>
        </w:rPr>
        <w:t xml:space="preserve"> </w:t>
      </w:r>
      <w:r w:rsidR="00C65196">
        <w:rPr>
          <w:sz w:val="28"/>
          <w:szCs w:val="28"/>
        </w:rPr>
        <w:t>i</w:t>
      </w:r>
      <w:proofErr w:type="gramStart"/>
      <w:r w:rsidR="00C65196">
        <w:rPr>
          <w:sz w:val="28"/>
          <w:szCs w:val="28"/>
        </w:rPr>
        <w:t>) )</w:t>
      </w:r>
      <w:proofErr w:type="gramEnd"/>
    </w:p>
    <w:p w14:paraId="57CD6949" w14:textId="77777777" w:rsidR="00C65196" w:rsidRDefault="00C65196" w:rsidP="00C65196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RETURN i when the frobenius norm is less than 0.4</w:t>
      </w:r>
    </w:p>
    <w:p w14:paraId="7E4CE89D" w14:textId="77777777" w:rsidR="00843776" w:rsidRPr="00843776" w:rsidRDefault="00843776" w:rsidP="00843776">
      <w:pPr>
        <w:ind w:left="360"/>
        <w:rPr>
          <w:sz w:val="28"/>
          <w:szCs w:val="28"/>
        </w:rPr>
      </w:pPr>
      <w:r>
        <w:rPr>
          <w:sz w:val="40"/>
          <w:szCs w:val="40"/>
        </w:rPr>
        <w:t>STEP-4:  OUTPUT MODULES</w:t>
      </w:r>
    </w:p>
    <w:p w14:paraId="6784B9BB" w14:textId="77777777" w:rsidR="00C65196" w:rsidRDefault="00C65196" w:rsidP="00C651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Search(q):</w:t>
      </w:r>
    </w:p>
    <w:p w14:paraId="69D62DF2" w14:textId="77777777" w:rsidR="00C65196" w:rsidRDefault="00C65196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Strip punctuation from query</w:t>
      </w:r>
    </w:p>
    <w:p w14:paraId="58AD9626" w14:textId="47C084FF" w:rsidR="00C65196" w:rsidRDefault="00C65196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the query to a lower </w:t>
      </w:r>
      <w:proofErr w:type="gramStart"/>
      <w:r w:rsidR="00924F68">
        <w:rPr>
          <w:sz w:val="28"/>
          <w:szCs w:val="28"/>
        </w:rPr>
        <w:t>letters</w:t>
      </w:r>
      <w:proofErr w:type="gramEnd"/>
    </w:p>
    <w:p w14:paraId="1666059A" w14:textId="77777777" w:rsidR="00C65196" w:rsidRDefault="00C65196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Split the query into individual words and store it as a list</w:t>
      </w:r>
    </w:p>
    <w:p w14:paraId="62F19798" w14:textId="77777777" w:rsidR="00C65196" w:rsidRDefault="008A62CE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Take each word in the query, check if it’s present in the ordered list of all terms. If present replace the word in the terms list with 1 else replace with 0.  This will give us the query in a binary form.</w:t>
      </w:r>
    </w:p>
    <w:p w14:paraId="69519A54" w14:textId="77777777" w:rsidR="008A62CE" w:rsidRDefault="008A62CE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none of the words in the query match with our terms print “</w:t>
      </w:r>
      <w:r w:rsidRPr="008A62CE">
        <w:rPr>
          <w:sz w:val="28"/>
          <w:szCs w:val="28"/>
        </w:rPr>
        <w:t>Keywo</w:t>
      </w:r>
      <w:r>
        <w:rPr>
          <w:sz w:val="28"/>
          <w:szCs w:val="28"/>
        </w:rPr>
        <w:t xml:space="preserve">rds don't match with documents" </w:t>
      </w:r>
    </w:p>
    <w:p w14:paraId="7A9A68DF" w14:textId="0457119E" w:rsidR="008A62CE" w:rsidRDefault="00924F68" w:rsidP="00C6519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0B6237B" w14:textId="77777777" w:rsidR="008A62CE" w:rsidRDefault="008A62CE" w:rsidP="008A62C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Score=Matrix multiply query with reconstruct(</w:t>
      </w:r>
      <w:proofErr w:type="gramStart"/>
      <w:r>
        <w:rPr>
          <w:sz w:val="28"/>
          <w:szCs w:val="28"/>
        </w:rPr>
        <w:t>L,S</w:t>
      </w:r>
      <w:proofErr w:type="gramEnd"/>
      <w:r>
        <w:rPr>
          <w:sz w:val="28"/>
          <w:szCs w:val="28"/>
        </w:rPr>
        <w:t>,R,K)</w:t>
      </w:r>
    </w:p>
    <w:p w14:paraId="367BF1E3" w14:textId="77777777" w:rsidR="008A62CE" w:rsidRDefault="008A62CE" w:rsidP="008A62CE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# we find k using the find_k function</w:t>
      </w:r>
    </w:p>
    <w:p w14:paraId="4BFB60E3" w14:textId="77777777" w:rsidR="008A62CE" w:rsidRDefault="008A62CE" w:rsidP="008A62CE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sort the score list and output the ordered list of documents </w:t>
      </w:r>
    </w:p>
    <w:p w14:paraId="05C0D2FD" w14:textId="7A66825B" w:rsidR="00843776" w:rsidRDefault="00924F68" w:rsidP="0084377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Def Print</w:t>
      </w:r>
      <w:r w:rsidR="00843776">
        <w:rPr>
          <w:sz w:val="28"/>
          <w:szCs w:val="28"/>
        </w:rPr>
        <w:t>_concepts</w:t>
      </w:r>
      <w:r>
        <w:rPr>
          <w:sz w:val="28"/>
          <w:szCs w:val="28"/>
        </w:rPr>
        <w:t xml:space="preserve"> </w:t>
      </w:r>
      <w:r w:rsidR="00843776">
        <w:rPr>
          <w:sz w:val="28"/>
          <w:szCs w:val="28"/>
        </w:rPr>
        <w:t>(how many concepts, how many words per concept):</w:t>
      </w:r>
    </w:p>
    <w:p w14:paraId="516AE450" w14:textId="69787DF7" w:rsidR="00843776" w:rsidRDefault="00924F68" w:rsidP="008437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Terms =</w:t>
      </w:r>
      <w:r w:rsidR="00560EF9">
        <w:rPr>
          <w:sz w:val="28"/>
          <w:szCs w:val="28"/>
        </w:rPr>
        <w:t xml:space="preserve"> </w:t>
      </w:r>
      <w:proofErr w:type="gramStart"/>
      <w:r w:rsidR="00560EF9">
        <w:rPr>
          <w:sz w:val="28"/>
          <w:szCs w:val="28"/>
        </w:rPr>
        <w:t>X.index</w:t>
      </w:r>
      <w:proofErr w:type="gramEnd"/>
      <w:r w:rsidR="00560EF9">
        <w:rPr>
          <w:sz w:val="28"/>
          <w:szCs w:val="28"/>
        </w:rPr>
        <w:t xml:space="preserve">     # ordered list of words </w:t>
      </w:r>
    </w:p>
    <w:p w14:paraId="0CC5B7F1" w14:textId="77777777" w:rsidR="00560EF9" w:rsidRDefault="004E257B" w:rsidP="008437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Consider the top n eigen vectors</w:t>
      </w:r>
      <w:r w:rsidR="00C64E1C">
        <w:rPr>
          <w:sz w:val="28"/>
          <w:szCs w:val="28"/>
        </w:rPr>
        <w:t xml:space="preserve"> in </w:t>
      </w:r>
      <w:proofErr w:type="gramStart"/>
      <w:r w:rsidR="00C64E1C">
        <w:rPr>
          <w:sz w:val="28"/>
          <w:szCs w:val="28"/>
        </w:rPr>
        <w:t>L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 is the number concepts you need</w:t>
      </w:r>
    </w:p>
    <w:p w14:paraId="182E5B17" w14:textId="772DC1D7" w:rsidR="00C64E1C" w:rsidRDefault="00C64E1C" w:rsidP="00C64E1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# L is the U </w:t>
      </w:r>
      <w:r w:rsidR="00924F68">
        <w:rPr>
          <w:sz w:val="28"/>
          <w:szCs w:val="28"/>
        </w:rPr>
        <w:t>matrix from</w:t>
      </w:r>
      <w:r>
        <w:rPr>
          <w:sz w:val="28"/>
          <w:szCs w:val="28"/>
        </w:rPr>
        <w:t xml:space="preserve"> the SVD output.</w:t>
      </w:r>
    </w:p>
    <w:p w14:paraId="45694038" w14:textId="6DD693D5" w:rsidR="004E257B" w:rsidRDefault="004E257B" w:rsidP="008437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Each eigen vector has components which corresponds to </w:t>
      </w:r>
      <w:r w:rsidR="00924F68">
        <w:rPr>
          <w:sz w:val="28"/>
          <w:szCs w:val="28"/>
        </w:rPr>
        <w:t>each word</w:t>
      </w:r>
      <w:r>
        <w:rPr>
          <w:sz w:val="28"/>
          <w:szCs w:val="28"/>
        </w:rPr>
        <w:t xml:space="preserve"> in the documents. </w:t>
      </w:r>
    </w:p>
    <w:p w14:paraId="71D18D64" w14:textId="78B062CF" w:rsidR="004E257B" w:rsidRDefault="004E257B" w:rsidP="008437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Sort the words based on the component </w:t>
      </w:r>
      <w:r w:rsidR="00924F68">
        <w:rPr>
          <w:sz w:val="28"/>
          <w:szCs w:val="28"/>
        </w:rPr>
        <w:t>weight for</w:t>
      </w:r>
      <w:r>
        <w:rPr>
          <w:sz w:val="28"/>
          <w:szCs w:val="28"/>
        </w:rPr>
        <w:t xml:space="preserve"> each word in each eigen vector.</w:t>
      </w:r>
    </w:p>
    <w:p w14:paraId="0F2A287F" w14:textId="06AD7293" w:rsidR="004E257B" w:rsidRDefault="004E257B" w:rsidP="008437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24F68">
        <w:rPr>
          <w:sz w:val="28"/>
          <w:szCs w:val="28"/>
        </w:rPr>
        <w:t>Output:</w:t>
      </w:r>
      <w:r>
        <w:rPr>
          <w:sz w:val="28"/>
          <w:szCs w:val="28"/>
        </w:rPr>
        <w:t xml:space="preserve"> 1</w:t>
      </w:r>
      <w:r w:rsidRPr="004E257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eigen vector represents first concept and the highest weighted terms in the vector represent the most important keywords in the concept.</w:t>
      </w:r>
    </w:p>
    <w:p w14:paraId="5F604AA7" w14:textId="7FDF860D" w:rsidR="004E257B" w:rsidRDefault="004E257B" w:rsidP="004E25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Def print_concept_</w:t>
      </w:r>
      <w:r w:rsidR="00924F68">
        <w:rPr>
          <w:sz w:val="28"/>
          <w:szCs w:val="28"/>
        </w:rPr>
        <w:t>docs (</w:t>
      </w:r>
      <w:r>
        <w:rPr>
          <w:sz w:val="28"/>
          <w:szCs w:val="28"/>
        </w:rPr>
        <w:t>how many docs per concept): # this is to print the documents that represent the mo</w:t>
      </w:r>
      <w:r w:rsidR="00C64E1C">
        <w:rPr>
          <w:sz w:val="28"/>
          <w:szCs w:val="28"/>
        </w:rPr>
        <w:t xml:space="preserve">st important concepts overall. </w:t>
      </w:r>
    </w:p>
    <w:p w14:paraId="0C1CE38E" w14:textId="77777777" w:rsidR="004E257B" w:rsidRDefault="00C64E1C" w:rsidP="004E257B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Cols = document numbers</w:t>
      </w:r>
    </w:p>
    <w:p w14:paraId="4B526DDE" w14:textId="2C0DA04D" w:rsidR="00C64E1C" w:rsidRDefault="00C64E1C" w:rsidP="00C64E1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Consider the top n eigen vectors in </w:t>
      </w:r>
      <w:r w:rsidR="00924F68">
        <w:rPr>
          <w:sz w:val="28"/>
          <w:szCs w:val="28"/>
        </w:rPr>
        <w:t>R,</w:t>
      </w:r>
      <w:r>
        <w:rPr>
          <w:sz w:val="28"/>
          <w:szCs w:val="28"/>
        </w:rPr>
        <w:t xml:space="preserve"> n is the number concepts you need</w:t>
      </w:r>
    </w:p>
    <w:p w14:paraId="344DA8BA" w14:textId="19503426" w:rsidR="00C64E1C" w:rsidRDefault="00C64E1C" w:rsidP="00C64E1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# R is the V </w:t>
      </w:r>
      <w:r w:rsidR="00924F68">
        <w:rPr>
          <w:sz w:val="28"/>
          <w:szCs w:val="28"/>
        </w:rPr>
        <w:t>matrix from</w:t>
      </w:r>
      <w:r>
        <w:rPr>
          <w:sz w:val="28"/>
          <w:szCs w:val="28"/>
        </w:rPr>
        <w:t xml:space="preserve"> the SVD output.</w:t>
      </w:r>
    </w:p>
    <w:p w14:paraId="224EC190" w14:textId="54EADEF1" w:rsidR="00C64E1C" w:rsidRDefault="00C64E1C" w:rsidP="00C64E1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Each eigen vector has components which corresponds to </w:t>
      </w:r>
      <w:r w:rsidR="00924F68">
        <w:rPr>
          <w:sz w:val="28"/>
          <w:szCs w:val="28"/>
        </w:rPr>
        <w:t>each document</w:t>
      </w:r>
      <w:r w:rsidR="007E27F0">
        <w:rPr>
          <w:sz w:val="28"/>
          <w:szCs w:val="28"/>
        </w:rPr>
        <w:t>.</w:t>
      </w:r>
    </w:p>
    <w:p w14:paraId="42646A8F" w14:textId="775EDA28" w:rsidR="007E27F0" w:rsidRDefault="007E27F0" w:rsidP="007E27F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Sort the documents based on the component </w:t>
      </w:r>
      <w:r w:rsidR="00924F68">
        <w:rPr>
          <w:sz w:val="28"/>
          <w:szCs w:val="28"/>
        </w:rPr>
        <w:t>weight for</w:t>
      </w:r>
      <w:r>
        <w:rPr>
          <w:sz w:val="28"/>
          <w:szCs w:val="28"/>
        </w:rPr>
        <w:t xml:space="preserve"> each document in each eigen vector.</w:t>
      </w:r>
    </w:p>
    <w:p w14:paraId="2158C119" w14:textId="295F4BC6" w:rsidR="007E27F0" w:rsidRDefault="007E27F0" w:rsidP="007E27F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24F68">
        <w:rPr>
          <w:sz w:val="28"/>
          <w:szCs w:val="28"/>
        </w:rPr>
        <w:t>Output:</w:t>
      </w:r>
      <w:r>
        <w:rPr>
          <w:sz w:val="28"/>
          <w:szCs w:val="28"/>
        </w:rPr>
        <w:t xml:space="preserve"> 1</w:t>
      </w:r>
      <w:r w:rsidRPr="004E257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eigen vector represents first concept and the highest weighted components in the vector represent the most important documents in the concept.</w:t>
      </w:r>
    </w:p>
    <w:p w14:paraId="64F4AB0E" w14:textId="4DA0C366" w:rsidR="008A62CE" w:rsidRDefault="007E27F0" w:rsidP="007E27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Def plot_docs_3</w:t>
      </w:r>
      <w:r w:rsidR="00924F68">
        <w:rPr>
          <w:sz w:val="28"/>
          <w:szCs w:val="28"/>
        </w:rPr>
        <w:t>d (</w:t>
      </w:r>
      <w:r>
        <w:rPr>
          <w:sz w:val="28"/>
          <w:szCs w:val="28"/>
        </w:rPr>
        <w:t xml:space="preserve">):  # To plot the documents in space of 3 most important </w:t>
      </w:r>
      <w:r w:rsidR="00924F68">
        <w:rPr>
          <w:sz w:val="28"/>
          <w:szCs w:val="28"/>
        </w:rPr>
        <w:t>concepts</w:t>
      </w:r>
      <w:r>
        <w:rPr>
          <w:sz w:val="28"/>
          <w:szCs w:val="28"/>
        </w:rPr>
        <w:t>.</w:t>
      </w:r>
    </w:p>
    <w:p w14:paraId="19532329" w14:textId="0FBA62B9" w:rsidR="007E27F0" w:rsidRDefault="007E27F0" w:rsidP="007E27F0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Y = (R-</w:t>
      </w:r>
      <w:r w:rsidR="00924F68">
        <w:rPr>
          <w:sz w:val="28"/>
          <w:szCs w:val="28"/>
        </w:rPr>
        <w:t>transpose)</w:t>
      </w:r>
      <w:r>
        <w:rPr>
          <w:sz w:val="28"/>
          <w:szCs w:val="28"/>
        </w:rPr>
        <w:t xml:space="preserve"> * (Singular diagonal matrix)</w:t>
      </w:r>
    </w:p>
    <w:p w14:paraId="2578A507" w14:textId="49BF8C64" w:rsidR="007E27F0" w:rsidRDefault="007E27F0" w:rsidP="007E27F0">
      <w:pPr>
        <w:pStyle w:val="ListParagraph"/>
        <w:ind w:left="1800"/>
        <w:rPr>
          <w:sz w:val="28"/>
          <w:szCs w:val="28"/>
        </w:rPr>
      </w:pPr>
      <w:r w:rsidRPr="007E27F0">
        <w:rPr>
          <w:sz w:val="28"/>
          <w:szCs w:val="28"/>
        </w:rPr>
        <w:t xml:space="preserve"># </w:t>
      </w:r>
      <w:r>
        <w:rPr>
          <w:sz w:val="28"/>
          <w:szCs w:val="28"/>
        </w:rPr>
        <w:t>(</w:t>
      </w:r>
      <w:r w:rsidRPr="007E27F0">
        <w:rPr>
          <w:sz w:val="28"/>
          <w:szCs w:val="28"/>
        </w:rPr>
        <w:t xml:space="preserve">V * S </w:t>
      </w:r>
      <w:r w:rsidR="00924F68" w:rsidRPr="007E27F0">
        <w:rPr>
          <w:sz w:val="28"/>
          <w:szCs w:val="28"/>
        </w:rPr>
        <w:t>describes the</w:t>
      </w:r>
      <w:r w:rsidRPr="007E27F0">
        <w:rPr>
          <w:sz w:val="28"/>
          <w:szCs w:val="28"/>
        </w:rPr>
        <w:t xml:space="preserve"> relation between documents </w:t>
      </w:r>
      <w:r w:rsidR="00924F68" w:rsidRPr="007E27F0">
        <w:rPr>
          <w:sz w:val="28"/>
          <w:szCs w:val="28"/>
        </w:rPr>
        <w:t>(V</w:t>
      </w:r>
      <w:r w:rsidRPr="007E27F0">
        <w:rPr>
          <w:sz w:val="28"/>
          <w:szCs w:val="28"/>
        </w:rPr>
        <w:t>*S rows) and the concepts (V*S columns)</w:t>
      </w:r>
      <w:r>
        <w:rPr>
          <w:sz w:val="28"/>
          <w:szCs w:val="28"/>
        </w:rPr>
        <w:t>)</w:t>
      </w:r>
    </w:p>
    <w:p w14:paraId="205FBBD0" w14:textId="3FAF6E5E" w:rsidR="007E27F0" w:rsidRDefault="000E3967" w:rsidP="007E27F0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Take the first 3 rows of y and plot </w:t>
      </w:r>
      <w:r w:rsidR="00924F68">
        <w:rPr>
          <w:sz w:val="28"/>
          <w:szCs w:val="28"/>
        </w:rPr>
        <w:t>in 3</w:t>
      </w:r>
      <w:r>
        <w:rPr>
          <w:sz w:val="28"/>
          <w:szCs w:val="28"/>
        </w:rPr>
        <w:t xml:space="preserve"> dimensions</w:t>
      </w:r>
    </w:p>
    <w:p w14:paraId="13B4CBDE" w14:textId="35277C6C" w:rsidR="000E3967" w:rsidRDefault="000E3967" w:rsidP="000E396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E3967">
        <w:rPr>
          <w:sz w:val="28"/>
          <w:szCs w:val="28"/>
        </w:rPr>
        <w:t>def plot_docs_2</w:t>
      </w:r>
      <w:r w:rsidR="00924F68" w:rsidRPr="000E3967">
        <w:rPr>
          <w:sz w:val="28"/>
          <w:szCs w:val="28"/>
        </w:rPr>
        <w:t>d (</w:t>
      </w:r>
      <w:r w:rsidRPr="000E3967">
        <w:rPr>
          <w:sz w:val="28"/>
          <w:szCs w:val="28"/>
        </w:rPr>
        <w:t>):</w:t>
      </w:r>
      <w:r>
        <w:rPr>
          <w:sz w:val="28"/>
          <w:szCs w:val="28"/>
        </w:rPr>
        <w:t xml:space="preserve">  #To plot the documents in the space of 2 most important concepts</w:t>
      </w:r>
    </w:p>
    <w:p w14:paraId="19FDCB0F" w14:textId="1F74BAA4" w:rsidR="000E3967" w:rsidRDefault="000E3967" w:rsidP="000E3967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Y = (R-</w:t>
      </w:r>
      <w:r w:rsidR="00924F68">
        <w:rPr>
          <w:sz w:val="28"/>
          <w:szCs w:val="28"/>
        </w:rPr>
        <w:t>transpose)</w:t>
      </w:r>
      <w:r>
        <w:rPr>
          <w:sz w:val="28"/>
          <w:szCs w:val="28"/>
        </w:rPr>
        <w:t xml:space="preserve"> * (Singular diagonal matrix)</w:t>
      </w:r>
    </w:p>
    <w:p w14:paraId="3863B5E6" w14:textId="158FCB21" w:rsidR="000E3967" w:rsidRDefault="000E3967" w:rsidP="000E3967">
      <w:pPr>
        <w:pStyle w:val="ListParagraph"/>
        <w:ind w:left="1800"/>
        <w:rPr>
          <w:sz w:val="28"/>
          <w:szCs w:val="28"/>
        </w:rPr>
      </w:pPr>
      <w:r w:rsidRPr="007E27F0">
        <w:rPr>
          <w:sz w:val="28"/>
          <w:szCs w:val="28"/>
        </w:rPr>
        <w:t xml:space="preserve"># </w:t>
      </w:r>
      <w:r>
        <w:rPr>
          <w:sz w:val="28"/>
          <w:szCs w:val="28"/>
        </w:rPr>
        <w:t>(</w:t>
      </w:r>
      <w:r w:rsidRPr="007E27F0">
        <w:rPr>
          <w:sz w:val="28"/>
          <w:szCs w:val="28"/>
        </w:rPr>
        <w:t xml:space="preserve">V * S </w:t>
      </w:r>
      <w:r w:rsidR="00924F68" w:rsidRPr="007E27F0">
        <w:rPr>
          <w:sz w:val="28"/>
          <w:szCs w:val="28"/>
        </w:rPr>
        <w:t>describes the</w:t>
      </w:r>
      <w:r w:rsidRPr="007E27F0">
        <w:rPr>
          <w:sz w:val="28"/>
          <w:szCs w:val="28"/>
        </w:rPr>
        <w:t xml:space="preserve"> relation between documents </w:t>
      </w:r>
      <w:r w:rsidR="00924F68" w:rsidRPr="007E27F0">
        <w:rPr>
          <w:sz w:val="28"/>
          <w:szCs w:val="28"/>
        </w:rPr>
        <w:t>(V</w:t>
      </w:r>
      <w:r w:rsidRPr="007E27F0">
        <w:rPr>
          <w:sz w:val="28"/>
          <w:szCs w:val="28"/>
        </w:rPr>
        <w:t>*S rows) and the concepts (V*S columns)</w:t>
      </w:r>
      <w:r>
        <w:rPr>
          <w:sz w:val="28"/>
          <w:szCs w:val="28"/>
        </w:rPr>
        <w:t>)</w:t>
      </w:r>
    </w:p>
    <w:p w14:paraId="6445FBEA" w14:textId="4917930C" w:rsidR="000E3967" w:rsidRDefault="000E3967" w:rsidP="000E3967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Take the first 2 rows of y and plot </w:t>
      </w:r>
      <w:r w:rsidR="00924F68">
        <w:rPr>
          <w:sz w:val="28"/>
          <w:szCs w:val="28"/>
        </w:rPr>
        <w:t>in 2</w:t>
      </w:r>
      <w:r>
        <w:rPr>
          <w:sz w:val="28"/>
          <w:szCs w:val="28"/>
        </w:rPr>
        <w:t xml:space="preserve"> dimensions</w:t>
      </w:r>
    </w:p>
    <w:p w14:paraId="6BDE2529" w14:textId="77777777" w:rsidR="000E3967" w:rsidRPr="000E3967" w:rsidRDefault="000E3967" w:rsidP="000E3967">
      <w:pPr>
        <w:pStyle w:val="ListParagraph"/>
        <w:ind w:left="1800"/>
        <w:rPr>
          <w:sz w:val="28"/>
          <w:szCs w:val="28"/>
        </w:rPr>
      </w:pPr>
    </w:p>
    <w:p w14:paraId="444477FA" w14:textId="77777777" w:rsidR="007E27F0" w:rsidRPr="007E27F0" w:rsidRDefault="007E27F0" w:rsidP="007E27F0">
      <w:pPr>
        <w:pStyle w:val="ListParagraph"/>
        <w:ind w:left="1800"/>
        <w:rPr>
          <w:sz w:val="28"/>
          <w:szCs w:val="28"/>
        </w:rPr>
      </w:pPr>
    </w:p>
    <w:sectPr w:rsidR="007E27F0" w:rsidRPr="007E27F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6ED34" w14:textId="77777777" w:rsidR="00B97383" w:rsidRDefault="00B97383">
      <w:r>
        <w:separator/>
      </w:r>
    </w:p>
    <w:p w14:paraId="56D6B0FE" w14:textId="77777777" w:rsidR="00B97383" w:rsidRDefault="00B97383"/>
  </w:endnote>
  <w:endnote w:type="continuationSeparator" w:id="0">
    <w:p w14:paraId="0945424A" w14:textId="77777777" w:rsidR="00B97383" w:rsidRDefault="00B97383">
      <w:r>
        <w:continuationSeparator/>
      </w:r>
    </w:p>
    <w:p w14:paraId="410CC5C8" w14:textId="77777777" w:rsidR="00B97383" w:rsidRDefault="00B97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0769" w14:textId="77777777" w:rsidR="009B11FD" w:rsidRDefault="0027292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6C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7B623" w14:textId="77777777" w:rsidR="00B97383" w:rsidRDefault="00B97383">
      <w:r>
        <w:separator/>
      </w:r>
    </w:p>
    <w:p w14:paraId="5DF33128" w14:textId="77777777" w:rsidR="00B97383" w:rsidRDefault="00B97383"/>
  </w:footnote>
  <w:footnote w:type="continuationSeparator" w:id="0">
    <w:p w14:paraId="1F35703E" w14:textId="77777777" w:rsidR="00B97383" w:rsidRDefault="00B97383">
      <w:r>
        <w:continuationSeparator/>
      </w:r>
    </w:p>
    <w:p w14:paraId="601FADC6" w14:textId="77777777" w:rsidR="00B97383" w:rsidRDefault="00B9738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85B"/>
    <w:multiLevelType w:val="hybridMultilevel"/>
    <w:tmpl w:val="989AC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94C1E"/>
    <w:multiLevelType w:val="hybridMultilevel"/>
    <w:tmpl w:val="C3BEC7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387E9C"/>
    <w:multiLevelType w:val="hybridMultilevel"/>
    <w:tmpl w:val="FFF6063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A0B3541"/>
    <w:multiLevelType w:val="hybridMultilevel"/>
    <w:tmpl w:val="88FA85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03258A"/>
    <w:multiLevelType w:val="hybridMultilevel"/>
    <w:tmpl w:val="AA3EC12C"/>
    <w:lvl w:ilvl="0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4AAD1635"/>
    <w:multiLevelType w:val="hybridMultilevel"/>
    <w:tmpl w:val="7FFEAC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F438A4"/>
    <w:multiLevelType w:val="hybridMultilevel"/>
    <w:tmpl w:val="007603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1E69A2"/>
    <w:multiLevelType w:val="hybridMultilevel"/>
    <w:tmpl w:val="665676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BC45F5"/>
    <w:multiLevelType w:val="hybridMultilevel"/>
    <w:tmpl w:val="2F52A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3811C4"/>
    <w:multiLevelType w:val="hybridMultilevel"/>
    <w:tmpl w:val="9D58A184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>
    <w:nsid w:val="6CB70319"/>
    <w:multiLevelType w:val="hybridMultilevel"/>
    <w:tmpl w:val="0A8E42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06115D6"/>
    <w:multiLevelType w:val="hybridMultilevel"/>
    <w:tmpl w:val="BA083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2657D1"/>
    <w:multiLevelType w:val="hybridMultilevel"/>
    <w:tmpl w:val="7BCEF9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40649F9"/>
    <w:multiLevelType w:val="hybridMultilevel"/>
    <w:tmpl w:val="9592A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074F67"/>
    <w:multiLevelType w:val="hybridMultilevel"/>
    <w:tmpl w:val="D9D205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EC22E84"/>
    <w:multiLevelType w:val="hybridMultilevel"/>
    <w:tmpl w:val="517683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9"/>
  </w:num>
  <w:num w:numId="5">
    <w:abstractNumId w:val="10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22"/>
    <w:rsid w:val="000E3967"/>
    <w:rsid w:val="0024190D"/>
    <w:rsid w:val="00272920"/>
    <w:rsid w:val="002B2908"/>
    <w:rsid w:val="002B3628"/>
    <w:rsid w:val="002C609D"/>
    <w:rsid w:val="00370736"/>
    <w:rsid w:val="004E257B"/>
    <w:rsid w:val="00560EF9"/>
    <w:rsid w:val="005F09D3"/>
    <w:rsid w:val="006B7C4E"/>
    <w:rsid w:val="00700A38"/>
    <w:rsid w:val="007E27F0"/>
    <w:rsid w:val="00843776"/>
    <w:rsid w:val="00883FE2"/>
    <w:rsid w:val="008A62CE"/>
    <w:rsid w:val="0091020E"/>
    <w:rsid w:val="00924F68"/>
    <w:rsid w:val="009B11FD"/>
    <w:rsid w:val="009D26C4"/>
    <w:rsid w:val="00A36F63"/>
    <w:rsid w:val="00AD6CA2"/>
    <w:rsid w:val="00B97383"/>
    <w:rsid w:val="00C142E7"/>
    <w:rsid w:val="00C26222"/>
    <w:rsid w:val="00C64E1C"/>
    <w:rsid w:val="00C65196"/>
    <w:rsid w:val="00D13EC6"/>
    <w:rsid w:val="00E41326"/>
    <w:rsid w:val="00E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8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F0"/>
    <w:pPr>
      <w:spacing w:after="0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hAnsiTheme="majorHAnsi" w:cstheme="minorBidi"/>
      <w:caps/>
      <w:color w:val="2E2E2E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left="360"/>
    </w:pPr>
    <w:rPr>
      <w:rFonts w:asciiTheme="minorHAnsi" w:hAnsiTheme="minorHAnsi" w:cstheme="minorBidi"/>
      <w:i/>
      <w:iCs/>
      <w:color w:val="707070" w:themeColor="accent1"/>
      <w:sz w:val="20"/>
      <w:szCs w:val="18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 w:line="288" w:lineRule="auto"/>
      <w:ind w:left="360"/>
      <w:contextualSpacing/>
    </w:pPr>
    <w:rPr>
      <w:rFonts w:asciiTheme="minorHAnsi" w:eastAsiaTheme="minorEastAsia" w:hAnsiTheme="minorHAnsi" w:cstheme="minorBidi"/>
      <w:i/>
      <w:color w:val="707070" w:themeColor="accent1"/>
      <w:spacing w:val="15"/>
      <w:sz w:val="32"/>
      <w:szCs w:val="22"/>
      <w:lang w:eastAsia="ja-JP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hAnsiTheme="minorHAnsi" w:cstheme="minorBidi"/>
      <w:color w:val="707070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b/>
      <w:i/>
      <w:iCs/>
      <w:color w:val="2E2E2E" w:themeColor="accent2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i/>
      <w:iCs/>
      <w:color w:val="707070" w:themeColor="accen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26222"/>
    <w:pPr>
      <w:spacing w:after="120" w:line="288" w:lineRule="auto"/>
      <w:ind w:left="720"/>
      <w:contextualSpacing/>
    </w:pPr>
    <w:rPr>
      <w:rFonts w:asciiTheme="minorHAnsi" w:hAnsiTheme="minorHAnsi" w:cstheme="minorBidi"/>
      <w:color w:val="707070" w:themeColor="accent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240</TotalTime>
  <Pages>5</Pages>
  <Words>828</Words>
  <Characters>4724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lomada vijeth</dc:creator>
  <cp:keywords/>
  <dc:description/>
  <cp:lastModifiedBy>lomada vijeth</cp:lastModifiedBy>
  <cp:revision>4</cp:revision>
  <dcterms:created xsi:type="dcterms:W3CDTF">2016-10-19T00:50:00Z</dcterms:created>
  <dcterms:modified xsi:type="dcterms:W3CDTF">2016-10-20T12:08:00Z</dcterms:modified>
</cp:coreProperties>
</file>